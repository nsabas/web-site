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26" w:rsidRDefault="00650177">
      <w:pPr>
        <w:sectPr w:rsidR="00F93E26" w:rsidSect="008B33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276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C1FFA" wp14:editId="70D380C6">
                <wp:simplePos x="0" y="0"/>
                <wp:positionH relativeFrom="column">
                  <wp:posOffset>1276350</wp:posOffset>
                </wp:positionH>
                <wp:positionV relativeFrom="paragraph">
                  <wp:posOffset>0</wp:posOffset>
                </wp:positionV>
                <wp:extent cx="2362200" cy="1152525"/>
                <wp:effectExtent l="0" t="0" r="0" b="9525"/>
                <wp:wrapThrough wrapText="bothSides">
                  <wp:wrapPolygon edited="0">
                    <wp:start x="348" y="0"/>
                    <wp:lineTo x="348" y="21421"/>
                    <wp:lineTo x="21077" y="21421"/>
                    <wp:lineTo x="21077" y="0"/>
                    <wp:lineTo x="34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650177" w:rsidRDefault="00701C55" w:rsidP="00650177">
                            <w:pPr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</w:pPr>
                            <w:r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 xml:space="preserve">57 </w:t>
                            </w:r>
                            <w:proofErr w:type="spellStart"/>
                            <w:r w:rsidR="004B6A8D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>street</w:t>
                            </w:r>
                            <w:proofErr w:type="spellEnd"/>
                            <w:r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>Peyssonnel</w:t>
                            </w:r>
                            <w:proofErr w:type="spellEnd"/>
                          </w:p>
                          <w:p w:rsidR="00650177" w:rsidRPr="00650177" w:rsidRDefault="00701C55" w:rsidP="00650177">
                            <w:pPr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</w:pPr>
                            <w:r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>13003, Marseille</w:t>
                            </w:r>
                          </w:p>
                          <w:p w:rsidR="00650177" w:rsidRPr="00650177" w:rsidRDefault="00064EEF" w:rsidP="00650177">
                            <w:pPr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>Mobil</w:t>
                            </w:r>
                            <w:r w:rsidR="00945931"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 xml:space="preserve"> </w:t>
                            </w:r>
                            <w:r w:rsidR="00945931" w:rsidRPr="00650177">
                              <w:rPr>
                                <w:rFonts w:asciiTheme="majorHAnsi" w:hAnsiTheme="majorHAnsi" w:cs="Segoe UI Semilight"/>
                                <w:b/>
                                <w:bCs/>
                                <w:caps/>
                                <w:color w:val="FFFFFF" w:themeColor="background1"/>
                              </w:rPr>
                              <w:t>›</w:t>
                            </w:r>
                            <w:r w:rsidR="00701C55"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 xml:space="preserve"> 06 77 99 11 23</w:t>
                            </w:r>
                          </w:p>
                          <w:p w:rsidR="00945931" w:rsidRPr="00650177" w:rsidRDefault="00945931" w:rsidP="00650177">
                            <w:pPr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</w:pPr>
                            <w:r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Pr="00650177">
                              <w:rPr>
                                <w:rFonts w:asciiTheme="majorHAnsi" w:hAnsiTheme="majorHAnsi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t>›</w:t>
                            </w:r>
                            <w:r w:rsidR="00701C55" w:rsidRPr="00650177">
                              <w:rPr>
                                <w:rFonts w:asciiTheme="majorHAnsi" w:hAnsiTheme="majorHAnsi" w:cs="Segoe UI Semilight"/>
                                <w:color w:val="FFFFFF" w:themeColor="background1"/>
                              </w:rPr>
                              <w:t xml:space="preserve"> nicolas.sabas@epitech.eu</w:t>
                            </w:r>
                          </w:p>
                          <w:p w:rsidR="00650177" w:rsidRPr="00650177" w:rsidRDefault="00650177" w:rsidP="00650177">
                            <w:pPr>
                              <w:rPr>
                                <w:rFonts w:ascii="Segoe UI Semilight" w:hAnsi="Segoe UI Semilight" w:cs="Segoe UI Semi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C1FF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0.5pt;margin-top:0;width:186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" filled="f" stroked="f">
                <v:textbox>
                  <w:txbxContent>
                    <w:p w:rsidR="00945931" w:rsidRPr="00650177" w:rsidRDefault="00701C55" w:rsidP="00650177">
                      <w:pPr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</w:pPr>
                      <w:r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 xml:space="preserve">57 </w:t>
                      </w:r>
                      <w:proofErr w:type="spellStart"/>
                      <w:r w:rsidR="004B6A8D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>street</w:t>
                      </w:r>
                      <w:proofErr w:type="spellEnd"/>
                      <w:r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>Peyssonnel</w:t>
                      </w:r>
                      <w:proofErr w:type="spellEnd"/>
                    </w:p>
                    <w:p w:rsidR="00650177" w:rsidRPr="00650177" w:rsidRDefault="00701C55" w:rsidP="00650177">
                      <w:pPr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</w:pPr>
                      <w:r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>13003, Marseille</w:t>
                      </w:r>
                    </w:p>
                    <w:p w:rsidR="00650177" w:rsidRPr="00650177" w:rsidRDefault="00064EEF" w:rsidP="00650177">
                      <w:pPr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>Mobil</w:t>
                      </w:r>
                      <w:r w:rsidR="00945931"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 xml:space="preserve"> </w:t>
                      </w:r>
                      <w:r w:rsidR="00945931" w:rsidRPr="00650177">
                        <w:rPr>
                          <w:rFonts w:asciiTheme="majorHAnsi" w:hAnsiTheme="majorHAnsi" w:cs="Segoe UI Semilight"/>
                          <w:b/>
                          <w:bCs/>
                          <w:caps/>
                          <w:color w:val="FFFFFF" w:themeColor="background1"/>
                        </w:rPr>
                        <w:t>›</w:t>
                      </w:r>
                      <w:r w:rsidR="00701C55"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 xml:space="preserve"> 06 77 99 11 23</w:t>
                      </w:r>
                    </w:p>
                    <w:p w:rsidR="00945931" w:rsidRPr="00650177" w:rsidRDefault="00945931" w:rsidP="00650177">
                      <w:pPr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</w:pPr>
                      <w:r w:rsidRPr="00650177">
                        <w:rPr>
                          <w:rFonts w:asciiTheme="majorHAnsi" w:hAnsiTheme="majorHAnsi" w:cs="Segoe UI Semilight"/>
                          <w:color w:val="FFFFFF" w:themeColor="background1"/>
                          <w:sz w:val="20"/>
                          <w:szCs w:val="20"/>
                        </w:rPr>
                        <w:t xml:space="preserve">Email </w:t>
                      </w:r>
                      <w:r w:rsidRPr="00650177">
                        <w:rPr>
                          <w:rFonts w:asciiTheme="majorHAnsi" w:hAnsiTheme="majorHAnsi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</w:rPr>
                        <w:t>›</w:t>
                      </w:r>
                      <w:r w:rsidR="00701C55" w:rsidRPr="00650177">
                        <w:rPr>
                          <w:rFonts w:asciiTheme="majorHAnsi" w:hAnsiTheme="majorHAnsi" w:cs="Segoe UI Semilight"/>
                          <w:color w:val="FFFFFF" w:themeColor="background1"/>
                        </w:rPr>
                        <w:t xml:space="preserve"> nicolas.sabas@epitech.eu</w:t>
                      </w:r>
                    </w:p>
                    <w:p w:rsidR="00650177" w:rsidRPr="00650177" w:rsidRDefault="00650177" w:rsidP="00650177">
                      <w:pPr>
                        <w:rPr>
                          <w:rFonts w:ascii="Segoe UI Semilight" w:hAnsi="Segoe UI Semilight" w:cs="Segoe UI Semiligh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0617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B64AB5" wp14:editId="385CE87B">
                <wp:simplePos x="0" y="0"/>
                <wp:positionH relativeFrom="page">
                  <wp:align>left</wp:align>
                </wp:positionH>
                <wp:positionV relativeFrom="paragraph">
                  <wp:posOffset>-811530</wp:posOffset>
                </wp:positionV>
                <wp:extent cx="7563485" cy="162877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6287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2B3BE" id="Rectangle 55" o:spid="_x0000_s1026" style="position:absolute;margin-left:0;margin-top:-63.9pt;width:595.55pt;height:128.2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" fillcolor="#00aeac" stroked="f">
                <w10:wrap anchorx="page"/>
              </v:rect>
            </w:pict>
          </mc:Fallback>
        </mc:AlternateContent>
      </w:r>
      <w:r w:rsidR="004406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F91A5" wp14:editId="0A93546A">
                <wp:simplePos x="0" y="0"/>
                <wp:positionH relativeFrom="page">
                  <wp:align>left</wp:align>
                </wp:positionH>
                <wp:positionV relativeFrom="paragraph">
                  <wp:posOffset>835025</wp:posOffset>
                </wp:positionV>
                <wp:extent cx="7536815" cy="374015"/>
                <wp:effectExtent l="0" t="0" r="0" b="6985"/>
                <wp:wrapThrough wrapText="bothSides">
                  <wp:wrapPolygon edited="0">
                    <wp:start x="109" y="0"/>
                    <wp:lineTo x="109" y="20903"/>
                    <wp:lineTo x="21402" y="20903"/>
                    <wp:lineTo x="21402" y="0"/>
                    <wp:lineTo x="109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064EEF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Motivated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determined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91A5" id="Zone de texte 13" o:spid="_x0000_s1027" type="#_x0000_t202" style="position:absolute;margin-left:0;margin-top:65.75pt;width:593.45pt;height:29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" filled="f" stroked="f">
                <v:textbox>
                  <w:txbxContent>
                    <w:p w:rsidR="00945931" w:rsidRPr="003C460D" w:rsidRDefault="00064EEF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Motivated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determined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serious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8B33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0ECCF" wp14:editId="53E99D5C">
                <wp:simplePos x="0" y="0"/>
                <wp:positionH relativeFrom="column">
                  <wp:posOffset>3475990</wp:posOffset>
                </wp:positionH>
                <wp:positionV relativeFrom="paragraph">
                  <wp:posOffset>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8B333B" w:rsidRDefault="00701C55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33B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26/06/1997</w:t>
                            </w:r>
                            <w:r w:rsidR="00945931" w:rsidRPr="008B333B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931" w:rsidRPr="008B333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8B333B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18</w:t>
                            </w:r>
                            <w:r w:rsidR="00064EE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64EE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years</w:t>
                            </w:r>
                            <w:proofErr w:type="spellEnd"/>
                          </w:p>
                          <w:p w:rsidR="00945931" w:rsidRPr="008B333B" w:rsidRDefault="00064EEF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Boat licence</w:t>
                            </w:r>
                            <w:r w:rsidR="00701C55" w:rsidRPr="008B333B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ECCF" id="Zone de texte 5" o:spid="_x0000_s1028" type="#_x0000_t202" style="position:absolute;margin-left:273.7pt;margin-top:0;width:159.1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" filled="f" stroked="f">
                <v:textbox>
                  <w:txbxContent>
                    <w:p w:rsidR="00945931" w:rsidRPr="008B333B" w:rsidRDefault="00701C55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333B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26/06/1997</w:t>
                      </w:r>
                      <w:r w:rsidR="00945931" w:rsidRPr="008B333B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931" w:rsidRPr="008B333B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8B333B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18</w:t>
                      </w:r>
                      <w:r w:rsidR="00064EEF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064EEF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years</w:t>
                      </w:r>
                      <w:proofErr w:type="spellEnd"/>
                    </w:p>
                    <w:p w:rsidR="00945931" w:rsidRPr="008B333B" w:rsidRDefault="00064EEF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Boat licence</w:t>
                      </w:r>
                      <w:r w:rsidR="00701C55" w:rsidRPr="008B333B"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333B">
        <w:rPr>
          <w:noProof/>
        </w:rPr>
        <w:drawing>
          <wp:anchor distT="0" distB="0" distL="114300" distR="114300" simplePos="0" relativeHeight="251660288" behindDoc="0" locked="0" layoutInCell="1" allowOverlap="1" wp14:anchorId="4446BC4C" wp14:editId="68B27C55">
            <wp:simplePos x="0" y="0"/>
            <wp:positionH relativeFrom="column">
              <wp:posOffset>-381000</wp:posOffset>
            </wp:positionH>
            <wp:positionV relativeFrom="paragraph">
              <wp:posOffset>-618490</wp:posOffset>
            </wp:positionV>
            <wp:extent cx="1289050" cy="1289050"/>
            <wp:effectExtent l="0" t="0" r="6350" b="635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94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58C915" wp14:editId="4326FC4D">
                <wp:simplePos x="0" y="0"/>
                <wp:positionH relativeFrom="column">
                  <wp:posOffset>1133475</wp:posOffset>
                </wp:positionH>
                <wp:positionV relativeFrom="paragraph">
                  <wp:posOffset>-494665</wp:posOffset>
                </wp:positionV>
                <wp:extent cx="1517015" cy="304800"/>
                <wp:effectExtent l="0" t="0" r="2603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44" w:rsidRPr="00303944" w:rsidRDefault="00303944">
                            <w:pPr>
                              <w:rPr>
                                <w:color w:val="31849B" w:themeColor="accent5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944">
                              <w:rPr>
                                <w:color w:val="31849B" w:themeColor="accent5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Nicolas SABAS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C915" id="Zone de texte 4" o:spid="_x0000_s1029" type="#_x0000_t202" style="position:absolute;margin-left:89.25pt;margin-top:-38.95pt;width:119.45pt;height:24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" fillcolor="white [3201]" strokecolor="white [3212]" strokeweight=".5pt">
                <v:textbox>
                  <w:txbxContent>
                    <w:p w:rsidR="00303944" w:rsidRPr="00303944" w:rsidRDefault="00303944">
                      <w:pPr>
                        <w:rPr>
                          <w:color w:val="31849B" w:themeColor="accent5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3944">
                        <w:rPr>
                          <w:color w:val="31849B" w:themeColor="accent5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Nicolas SABAS</w:t>
                      </w:r>
                    </w:p>
                  </w:txbxContent>
                </v:textbox>
              </v:shape>
            </w:pict>
          </mc:Fallback>
        </mc:AlternateContent>
      </w:r>
      <w:r w:rsidR="0030394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A9EF5D" wp14:editId="17509103">
                <wp:simplePos x="0" y="0"/>
                <wp:positionH relativeFrom="column">
                  <wp:posOffset>1010285</wp:posOffset>
                </wp:positionH>
                <wp:positionV relativeFrom="paragraph">
                  <wp:posOffset>9525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701C55" w:rsidP="00F93E26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Nicolas SABAS</w:t>
                            </w:r>
                          </w:p>
                          <w:p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EF5D" id="Zone de texte 6" o:spid="_x0000_s1030" type="#_x0000_t202" style="position:absolute;margin-left:79.55pt;margin-top:.75pt;width:168.25pt;height:2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" filled="f" stroked="f">
                <v:textbox>
                  <w:txbxContent>
                    <w:p w:rsidR="00945931" w:rsidRPr="003C460D" w:rsidRDefault="00701C55" w:rsidP="00F93E26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Nicolas SABAS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94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D7EBD9" wp14:editId="5E7F8972">
                <wp:simplePos x="0" y="0"/>
                <wp:positionH relativeFrom="column">
                  <wp:posOffset>1019175</wp:posOffset>
                </wp:positionH>
                <wp:positionV relativeFrom="paragraph">
                  <wp:posOffset>-494665</wp:posOffset>
                </wp:positionV>
                <wp:extent cx="1678940" cy="342900"/>
                <wp:effectExtent l="57150" t="19050" r="73660" b="952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EFE37" id="Rectangle à coins arrondis 3" o:spid="_x0000_s1026" style="position:absolute;margin-left:80.25pt;margin-top:-38.95pt;width:132.2pt;height:2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" fillcolor="white [3212]" strokecolor="white [3212]">
                <v:shadow on="t" color="black" opacity="22937f" origin=",.5" offset="0,.63889mm"/>
              </v:roundrect>
            </w:pict>
          </mc:Fallback>
        </mc:AlternateContent>
      </w:r>
      <w:r w:rsidR="00945931" w:rsidRPr="00945931">
        <w:t xml:space="preserve"> </w:t>
      </w:r>
    </w:p>
    <w:p w:rsidR="00AF7C19" w:rsidRDefault="00945931">
      <w:r w:rsidRPr="00945931">
        <w:t xml:space="preserve">  </w:t>
      </w:r>
    </w:p>
    <w:p w:rsidR="00811B2E" w:rsidRDefault="00811B2E"/>
    <w:p w:rsidR="00811B2E" w:rsidRDefault="00811B2E"/>
    <w:p w:rsidR="00811B2E" w:rsidRDefault="00414D55">
      <w:r>
        <w:rPr>
          <w:noProof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19323768" wp14:editId="368441EF">
                <wp:simplePos x="0" y="0"/>
                <wp:positionH relativeFrom="column">
                  <wp:posOffset>-151765</wp:posOffset>
                </wp:positionH>
                <wp:positionV relativeFrom="paragraph">
                  <wp:posOffset>692785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811B2E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ork</w:t>
                              </w:r>
                              <w:r w:rsidR="00945931"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Experience</w:t>
                              </w:r>
                              <w:proofErr w:type="spellEnd"/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23768" id="Grouper 19" o:spid="_x0000_s1031" style="position:absolute;margin-left:-11.95pt;margin-top:54.55pt;width:188.45pt;height:28.1pt;z-index:25152819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">
                <v:group id="Grouper 15" o:spid="_x0000_s1032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33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7" o:spid="_x0000_s1034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" filled="f" stroked="f"/>
                </v:group>
                <v:shape id="Zone de texte 18" o:spid="_x0000_s1035" type="#_x0000_t202" style="position:absolute;left:431;top:196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textbox inset="0,0,0,0">
                    <w:txbxContent>
                      <w:p w:rsidR="00945931" w:rsidRPr="003C460D" w:rsidRDefault="00811B2E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ork</w:t>
                        </w:r>
                        <w:r w:rsidR="00945931"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Experience</w:t>
                        </w:r>
                        <w:proofErr w:type="spellEnd"/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03E6A9B" wp14:editId="658C8224">
                <wp:simplePos x="0" y="0"/>
                <wp:positionH relativeFrom="column">
                  <wp:posOffset>-543694</wp:posOffset>
                </wp:positionH>
                <wp:positionV relativeFrom="paragraph">
                  <wp:posOffset>677545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4769DD" id="Grouper 54" o:spid="_x0000_s1026" style="position:absolute;margin-left:-42.8pt;margin-top:53.35pt;width:23.9pt;height:23.9pt;z-index:251627520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pmNTUyMWE0Zi0yYTRkLTRk&#10;NGItYTI0ZC1lOTI2OTZkYjA1ZmQ8L3N0RXZ0Omluc3RhbmNlSUQ+CiAgICAgICAgICAgICAgICAg&#10;IDxzdEV2dDp3aGVuPjIwMTQtMDQtMjNUMTI6MTQ6MjQ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MjZkZGYxNzQtMTUwYS00NmJiLThjZTktZWFj&#10;M2ZmYjNhOGJhPC9zdEV2dDppbnN0YW5jZUlEPgogICAgICAgICAgICAgICAgICA8c3RFdnQ6d2hl&#10;bj4yMDE0LTA0LTIzVDEyOjE0OjI0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4MzwvZXhpZjpQaXhlbFhE&#10;aW1lbnNpb24+CiAgICAgICAgIDxleGlmOlBpeGVsWURpbWVuc2lvbj43Mz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">
                <v:oval id="Ellipse 41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7" o:title=""/>
                </v:shape>
                <w10:wrap type="through"/>
              </v:group>
            </w:pict>
          </mc:Fallback>
        </mc:AlternateContent>
      </w:r>
    </w:p>
    <w:p w:rsidR="00811B2E" w:rsidRDefault="00811B2E"/>
    <w:p w:rsidR="00811B2E" w:rsidRDefault="00414D55"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3689314" wp14:editId="1DDF43A1">
                <wp:simplePos x="0" y="0"/>
                <wp:positionH relativeFrom="column">
                  <wp:posOffset>-301921</wp:posOffset>
                </wp:positionH>
                <wp:positionV relativeFrom="paragraph">
                  <wp:posOffset>201295</wp:posOffset>
                </wp:positionV>
                <wp:extent cx="5956300" cy="866775"/>
                <wp:effectExtent l="0" t="0" r="0" b="9525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D171C4" w:rsidRDefault="000A6FBF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Oct 2017</w:t>
                            </w:r>
                            <w:r w:rsidR="00701C55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Groupe SII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VR developper</w:t>
                            </w:r>
                          </w:p>
                          <w:p w:rsidR="00945931" w:rsidRDefault="000A6FBF" w:rsidP="00811B2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Modelize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3D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project</w:t>
                            </w:r>
                            <w:proofErr w:type="spellEnd"/>
                          </w:p>
                          <w:p w:rsidR="00701C55" w:rsidRDefault="000A6FBF" w:rsidP="00811B2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Manage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via Microsoft Project</w:t>
                            </w:r>
                          </w:p>
                          <w:p w:rsidR="00701C55" w:rsidRPr="00D171C4" w:rsidRDefault="000A6FBF" w:rsidP="00811B2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9314" id="Zone de texte 35" o:spid="_x0000_s1036" type="#_x0000_t202" style="position:absolute;margin-left:-23.75pt;margin-top:15.85pt;width:469pt;height:68.2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" filled="f" stroked="f">
                <v:textbox>
                  <w:txbxContent>
                    <w:p w:rsidR="00945931" w:rsidRPr="00D171C4" w:rsidRDefault="000A6FBF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Oct 2017</w:t>
                      </w:r>
                      <w:r w:rsidR="00701C55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Groupe SII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VR developper</w:t>
                      </w:r>
                    </w:p>
                    <w:p w:rsidR="00945931" w:rsidRDefault="000A6FBF" w:rsidP="00811B2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Modelize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3D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object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implement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Unity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project</w:t>
                      </w:r>
                      <w:proofErr w:type="spellEnd"/>
                    </w:p>
                    <w:p w:rsidR="00701C55" w:rsidRDefault="000A6FBF" w:rsidP="00811B2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Manage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task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via Microsoft Project</w:t>
                      </w:r>
                    </w:p>
                    <w:p w:rsidR="00701C55" w:rsidRPr="00D171C4" w:rsidRDefault="000A6FBF" w:rsidP="00811B2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Unit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B2E" w:rsidRDefault="00414D55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1D69604A" wp14:editId="6E9FCB06">
                <wp:simplePos x="0" y="0"/>
                <wp:positionH relativeFrom="margin">
                  <wp:posOffset>170815</wp:posOffset>
                </wp:positionH>
                <wp:positionV relativeFrom="paragraph">
                  <wp:posOffset>904240</wp:posOffset>
                </wp:positionV>
                <wp:extent cx="5956300" cy="23812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2E" w:rsidRPr="00D171C4" w:rsidRDefault="000A6FBF" w:rsidP="00811B2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Aout 2016 – Dec 2016</w:t>
                            </w:r>
                            <w:r w:rsidR="00811B2E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1B2E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811B2E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Infostrates</w:t>
                            </w:r>
                            <w:r w:rsidR="00811B2E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1B2E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811B2E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web Developper</w:t>
                            </w:r>
                          </w:p>
                          <w:p w:rsidR="000A6FBF" w:rsidRP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In charge of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development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BackOffice of Display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signage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, via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framework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Symfony and of the bundle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Sonata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0A6FBF" w:rsidRP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Creation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the application of configuration screens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using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Bluetooth in JAVA.</w:t>
                            </w:r>
                          </w:p>
                          <w:p w:rsidR="000A6FBF" w:rsidRP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Feature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proofErr w:type="gram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develop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:rsidR="000A6FBF" w:rsidRP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- A server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side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who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gets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back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networks has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closeness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sends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to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customer</w:t>
                            </w:r>
                            <w:proofErr w:type="spellEnd"/>
                          </w:p>
                          <w:p w:rsidR="000A6FBF" w:rsidRP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- Customer application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which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connects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to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waiter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(server) and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choose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 SSID to return are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password</w:t>
                            </w:r>
                            <w:proofErr w:type="spellEnd"/>
                          </w:p>
                          <w:p w:rsidR="000A6FBF" w:rsidRPr="00D171C4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Connect</w:t>
                            </w:r>
                            <w:proofErr w:type="spellEnd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to the </w:t>
                            </w:r>
                            <w:proofErr w:type="spellStart"/>
                            <w:r w:rsidRPr="000A6FB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WiFi</w:t>
                            </w:r>
                            <w:proofErr w:type="spellEnd"/>
                          </w:p>
                          <w:p w:rsidR="00811B2E" w:rsidRPr="00D171C4" w:rsidRDefault="00811B2E" w:rsidP="00811B2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604A" id="Zone de texte 7" o:spid="_x0000_s1037" type="#_x0000_t202" style="position:absolute;margin-left:13.45pt;margin-top:71.2pt;width:469pt;height:187.5pt;z-index:-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" filled="f" stroked="f">
                <v:textbox>
                  <w:txbxContent>
                    <w:p w:rsidR="00811B2E" w:rsidRPr="00D171C4" w:rsidRDefault="000A6FBF" w:rsidP="00811B2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Aout 2016 – Dec 2016</w:t>
                      </w:r>
                      <w:r w:rsidR="00811B2E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811B2E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811B2E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Infostrates</w:t>
                      </w:r>
                      <w:r w:rsidR="00811B2E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811B2E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811B2E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web Developper</w:t>
                      </w:r>
                    </w:p>
                    <w:p w:rsidR="000A6FBF" w:rsidRP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In charge of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development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BackOffice of Display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signage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company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, via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framework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Symfony and of the bundle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Sonata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.</w:t>
                      </w:r>
                    </w:p>
                    <w:p w:rsidR="000A6FBF" w:rsidRP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Creation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the application of configuration screens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using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Bluetooth in JAVA.</w:t>
                      </w:r>
                    </w:p>
                    <w:p w:rsidR="000A6FBF" w:rsidRP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Feature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to </w:t>
                      </w:r>
                      <w:proofErr w:type="spellStart"/>
                      <w:proofErr w:type="gram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develop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:</w:t>
                      </w:r>
                      <w:proofErr w:type="gramEnd"/>
                    </w:p>
                    <w:p w:rsidR="000A6FBF" w:rsidRP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- A server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side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who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gets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back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WiFi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networks has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closeness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and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sends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it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to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customer</w:t>
                      </w:r>
                      <w:proofErr w:type="spellEnd"/>
                    </w:p>
                    <w:p w:rsidR="000A6FBF" w:rsidRP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- Customer application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which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connects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to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waiter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(server) and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choose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 SSID to return are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password</w:t>
                      </w:r>
                      <w:proofErr w:type="spellEnd"/>
                    </w:p>
                    <w:p w:rsidR="000A6FBF" w:rsidRPr="00D171C4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-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Connect</w:t>
                      </w:r>
                      <w:proofErr w:type="spellEnd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to the </w:t>
                      </w:r>
                      <w:proofErr w:type="spellStart"/>
                      <w:r w:rsidRPr="000A6FB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WiFi</w:t>
                      </w:r>
                      <w:proofErr w:type="spellEnd"/>
                    </w:p>
                    <w:p w:rsidR="00811B2E" w:rsidRPr="00D171C4" w:rsidRDefault="00811B2E" w:rsidP="00811B2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811B2E"/>
    <w:p w:rsidR="00811B2E" w:rsidRDefault="00414D55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0F1FE0E" wp14:editId="6EAC4D3A">
                <wp:simplePos x="0" y="0"/>
                <wp:positionH relativeFrom="column">
                  <wp:posOffset>-433070</wp:posOffset>
                </wp:positionH>
                <wp:positionV relativeFrom="paragraph">
                  <wp:posOffset>209550</wp:posOffset>
                </wp:positionV>
                <wp:extent cx="5956300" cy="86677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BF" w:rsidRPr="00D171C4" w:rsidRDefault="000A6FBF" w:rsidP="000A6FB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Aout 2015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ECO MARkET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Rack shop manager</w:t>
                            </w:r>
                          </w:p>
                          <w:p w:rsid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Manage </w:t>
                            </w:r>
                            <w:proofErr w:type="spellStart"/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inventory</w:t>
                            </w:r>
                            <w:proofErr w:type="spellEnd"/>
                          </w:p>
                          <w:p w:rsidR="000A6FBF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Sales area </w:t>
                            </w:r>
                            <w:proofErr w:type="spellStart"/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organization</w:t>
                            </w:r>
                            <w:proofErr w:type="spellEnd"/>
                          </w:p>
                          <w:p w:rsidR="000A6FBF" w:rsidRPr="00D171C4" w:rsidRDefault="000A6FBF" w:rsidP="000A6FB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Client </w:t>
                            </w:r>
                            <w:proofErr w:type="spellStart"/>
                            <w:r w:rsidRPr="00811B2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advise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FE0E" id="Zone de texte 8" o:spid="_x0000_s1038" type="#_x0000_t202" style="position:absolute;margin-left:-34.1pt;margin-top:16.5pt;width:469pt;height:68.2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" filled="f" stroked="f">
                <v:textbox>
                  <w:txbxContent>
                    <w:p w:rsidR="000A6FBF" w:rsidRPr="00D171C4" w:rsidRDefault="000A6FBF" w:rsidP="000A6FB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Aout 2015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ECO MARkET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Rack shop manager</w:t>
                      </w:r>
                    </w:p>
                    <w:p w:rsid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Manage </w:t>
                      </w:r>
                      <w:proofErr w:type="spellStart"/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inventory</w:t>
                      </w:r>
                      <w:proofErr w:type="spellEnd"/>
                    </w:p>
                    <w:p w:rsidR="000A6FBF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Sales area </w:t>
                      </w:r>
                      <w:proofErr w:type="spellStart"/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organization</w:t>
                      </w:r>
                      <w:proofErr w:type="spellEnd"/>
                    </w:p>
                    <w:p w:rsidR="000A6FBF" w:rsidRPr="00D171C4" w:rsidRDefault="000A6FBF" w:rsidP="000A6FB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Client </w:t>
                      </w:r>
                      <w:proofErr w:type="spellStart"/>
                      <w:r w:rsidRPr="00811B2E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advise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11B2E" w:rsidRDefault="00811B2E"/>
    <w:p w:rsidR="00811B2E" w:rsidRDefault="00811B2E"/>
    <w:p w:rsidR="00811B2E" w:rsidRDefault="00811B2E"/>
    <w:p w:rsidR="00811B2E" w:rsidRDefault="00811B2E"/>
    <w:p w:rsidR="00414D55" w:rsidRDefault="00414D55"/>
    <w:p w:rsidR="00414D55" w:rsidRDefault="00414D55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5092C9E" wp14:editId="2C01A050">
                <wp:simplePos x="0" y="0"/>
                <wp:positionH relativeFrom="column">
                  <wp:posOffset>-295910</wp:posOffset>
                </wp:positionH>
                <wp:positionV relativeFrom="paragraph">
                  <wp:posOffset>193675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1FA05E" id="Grouper 53" o:spid="_x0000_s1026" style="position:absolute;margin-left:-23.3pt;margin-top:15.25pt;width:23.9pt;height:23.9pt;z-index:251721728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">
                <v:oval id="Ellipse 42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" fillcolor="#00aeac" stroked="f"/>
                <v:shape id="Image 3" o:spid="_x0000_s1028" type="#_x0000_t75" style="position:absolute;left:38869;top:80010;width:223887;height:146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9" o:title=""/>
                </v:shape>
                <w10:wrap type="through"/>
              </v:group>
            </w:pict>
          </mc:Fallback>
        </mc:AlternateContent>
      </w:r>
    </w:p>
    <w:p w:rsidR="00414D55" w:rsidRDefault="00414D55">
      <w:r>
        <w:rPr>
          <w:noProof/>
        </w:rPr>
        <mc:AlternateContent>
          <mc:Choice Requires="wpg">
            <w:drawing>
              <wp:anchor distT="0" distB="0" distL="114300" distR="114300" simplePos="0" relativeHeight="251458560" behindDoc="0" locked="0" layoutInCell="1" allowOverlap="1" wp14:anchorId="556FDAA7" wp14:editId="3F241E59">
                <wp:simplePos x="0" y="0"/>
                <wp:positionH relativeFrom="column">
                  <wp:posOffset>93980</wp:posOffset>
                </wp:positionH>
                <wp:positionV relativeFrom="paragraph">
                  <wp:posOffset>15240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811B2E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ducation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FDAA7" id="Grouper 20" o:spid="_x0000_s1039" style="position:absolute;margin-left:7.4pt;margin-top:1.2pt;width:188.45pt;height:28.1pt;z-index:25145856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">
                <v:group id="Grouper 21" o:spid="_x0000_s1040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1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" filled="f" stroked="f"/>
                  <v:shape id="Triangle isocèle 23" o:spid="_x0000_s1042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" filled="f" stroked="f"/>
                </v:group>
                <v:shape id="Zone de texte 24" o:spid="_x0000_s1043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<v:textbox inset="0,0,0,0">
                    <w:txbxContent>
                      <w:p w:rsidR="00945931" w:rsidRPr="003C460D" w:rsidRDefault="00811B2E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ducation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414D55" w:rsidRDefault="004B6A8D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555000">
                <wp:simplePos x="0" y="0"/>
                <wp:positionH relativeFrom="margin">
                  <wp:posOffset>361950</wp:posOffset>
                </wp:positionH>
                <wp:positionV relativeFrom="paragraph">
                  <wp:posOffset>274320</wp:posOffset>
                </wp:positionV>
                <wp:extent cx="5956300" cy="2495550"/>
                <wp:effectExtent l="0" t="0" r="0" b="0"/>
                <wp:wrapThrough wrapText="bothSides">
                  <wp:wrapPolygon edited="0">
                    <wp:start x="138" y="0"/>
                    <wp:lineTo x="138" y="21435"/>
                    <wp:lineTo x="21347" y="21435"/>
                    <wp:lineTo x="21347" y="0"/>
                    <wp:lineTo x="138" y="0"/>
                  </wp:wrapPolygon>
                </wp:wrapThrough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1C4" w:rsidRPr="00D171C4" w:rsidRDefault="00701C55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2015</w:t>
                            </w:r>
                            <w:r w:rsidR="00D171C4"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2020</w:t>
                            </w:r>
                            <w:r w:rsidR="00D171C4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EXPERT EN TECHNOLOGIE DE L’INFORMATION </w:t>
                            </w:r>
                            <w:proofErr w:type="gramStart"/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PITECH</w:t>
                            </w:r>
                            <w:proofErr w:type="gramEnd"/>
                          </w:p>
                          <w:p w:rsidR="00064EEF" w:rsidRDefault="00064EEF" w:rsidP="00064EE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1st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year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EPITECH, Institute of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Technology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working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on a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pedagogy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developing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learning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autonomy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in all the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fields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the I.T</w:t>
                            </w:r>
                          </w:p>
                          <w:p w:rsidR="00064EEF" w:rsidRDefault="00064EEF" w:rsidP="00064EE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Project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realization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such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as "Minishell1" (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recoding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tcsh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shell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) and the "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Tekpaint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recoding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 "Paint"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library</w:t>
                            </w:r>
                            <w:proofErr w:type="spellEnd"/>
                            <w:r w:rsidRPr="00064EE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made by EPITECH)</w:t>
                            </w:r>
                          </w:p>
                          <w:p w:rsidR="00064EEF" w:rsidRPr="00064EEF" w:rsidRDefault="00064EEF" w:rsidP="00064EEF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931E46" w:rsidRPr="00D171C4" w:rsidRDefault="004B6A8D" w:rsidP="00931E46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Avril-mai2015</w:t>
                            </w:r>
                            <w:r w:rsidR="00931E46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1E46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31E46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1E46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mobil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APPS</w:t>
                            </w:r>
                            <w:r w:rsidR="00931E46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1E46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31E46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1E46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Delta festival</w:t>
                            </w:r>
                          </w:p>
                          <w:p w:rsidR="00931E46" w:rsidRDefault="004B6A8D" w:rsidP="004B6A8D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Creation</w:t>
                            </w:r>
                            <w:proofErr w:type="spellEnd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a native mobile application</w:t>
                            </w:r>
                            <w:r w:rsidR="00931E4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945931" w:rsidRPr="001B55A0" w:rsidRDefault="004B6A8D" w:rsidP="004B6A8D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Realization</w:t>
                            </w:r>
                            <w:proofErr w:type="spellEnd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the </w:t>
                            </w:r>
                            <w:proofErr w:type="spellStart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of the application </w:t>
                            </w:r>
                            <w:proofErr w:type="spellStart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using</w:t>
                            </w:r>
                            <w:proofErr w:type="spellEnd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the Ruby on rails </w:t>
                            </w:r>
                            <w:proofErr w:type="spellStart"/>
                            <w:r w:rsidRPr="004B6A8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5000" id="Zone de texte 36" o:spid="_x0000_s1044" type="#_x0000_t202" style="position:absolute;margin-left:28.5pt;margin-top:21.6pt;width:469pt;height:196.5pt;z-index:251897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" filled="f" stroked="f">
                <v:textbox>
                  <w:txbxContent>
                    <w:p w:rsidR="00D171C4" w:rsidRPr="00D171C4" w:rsidRDefault="00701C55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2015</w:t>
                      </w:r>
                      <w:r w:rsidR="00D171C4"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2020</w:t>
                      </w:r>
                      <w:r w:rsidR="00D171C4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EXPERT EN TECHNOLOGIE DE L’INFORMATION </w:t>
                      </w:r>
                      <w:proofErr w:type="gramStart"/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PITECH</w:t>
                      </w:r>
                      <w:proofErr w:type="gramEnd"/>
                    </w:p>
                    <w:p w:rsidR="00064EEF" w:rsidRDefault="00064EEF" w:rsidP="00064EE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1st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year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EPITECH, Institute of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Technology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working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on a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pedagogy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by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project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developing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learning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autonomy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in all the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fields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the I.T</w:t>
                      </w:r>
                    </w:p>
                    <w:p w:rsidR="00064EEF" w:rsidRDefault="00064EEF" w:rsidP="00064EE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Project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realization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such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as "Minishell1" (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recoding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the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tcsh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shell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) and the "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Tekpaint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"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project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(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recoding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 "Paint"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with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a </w:t>
                      </w:r>
                      <w:proofErr w:type="spellStart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library</w:t>
                      </w:r>
                      <w:proofErr w:type="spellEnd"/>
                      <w:r w:rsidRPr="00064EE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made by EPITECH)</w:t>
                      </w:r>
                    </w:p>
                    <w:p w:rsidR="00064EEF" w:rsidRPr="00064EEF" w:rsidRDefault="00064EEF" w:rsidP="00064EEF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931E46" w:rsidRPr="00D171C4" w:rsidRDefault="004B6A8D" w:rsidP="00931E46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Avril-mai2015</w:t>
                      </w:r>
                      <w:r w:rsidR="00931E46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931E46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31E46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931E46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mobil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APPS</w:t>
                      </w:r>
                      <w:r w:rsidR="00931E46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931E46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31E46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931E46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Delta festival</w:t>
                      </w:r>
                    </w:p>
                    <w:p w:rsidR="00931E46" w:rsidRDefault="004B6A8D" w:rsidP="004B6A8D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proofErr w:type="spellStart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Creation</w:t>
                      </w:r>
                      <w:proofErr w:type="spellEnd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a native mobile application</w:t>
                      </w:r>
                      <w:r w:rsidR="00931E4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.</w:t>
                      </w:r>
                    </w:p>
                    <w:p w:rsidR="00945931" w:rsidRPr="001B55A0" w:rsidRDefault="004B6A8D" w:rsidP="004B6A8D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Realization</w:t>
                      </w:r>
                      <w:proofErr w:type="spellEnd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the </w:t>
                      </w:r>
                      <w:proofErr w:type="spellStart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back-end</w:t>
                      </w:r>
                      <w:proofErr w:type="spellEnd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of the application </w:t>
                      </w:r>
                      <w:proofErr w:type="spellStart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using</w:t>
                      </w:r>
                      <w:proofErr w:type="spellEnd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the Ruby on rails </w:t>
                      </w:r>
                      <w:proofErr w:type="spellStart"/>
                      <w:r w:rsidRPr="004B6A8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framework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14D55" w:rsidRDefault="00414D55"/>
    <w:p w:rsidR="00414D55" w:rsidRDefault="00414D5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12832" behindDoc="0" locked="0" layoutInCell="1" allowOverlap="1" wp14:anchorId="67AD0276" wp14:editId="734469AB">
                <wp:simplePos x="0" y="0"/>
                <wp:positionH relativeFrom="column">
                  <wp:posOffset>-109220</wp:posOffset>
                </wp:positionH>
                <wp:positionV relativeFrom="paragraph">
                  <wp:posOffset>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811B2E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  <w:proofErr w:type="spellEnd"/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D0276" id="Grouper 25" o:spid="_x0000_s1045" style="position:absolute;margin-left:-8.6pt;margin-top:0;width:188.45pt;height:28.1pt;z-index:25151283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">
                <v:group id="Grouper 26" o:spid="_x0000_s1046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47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/>
                  <v:shape id="Triangle isocèle 28" o:spid="_x0000_s1048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" filled="f" stroked="f"/>
                </v:group>
                <v:shape id="Zone de texte 29" o:spid="_x0000_s1049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:rsidR="00945931" w:rsidRPr="003C460D" w:rsidRDefault="00811B2E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  <w:proofErr w:type="spellEnd"/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296A82E" wp14:editId="08BEA549">
                <wp:simplePos x="0" y="0"/>
                <wp:positionH relativeFrom="margin">
                  <wp:posOffset>-494665</wp:posOffset>
                </wp:positionH>
                <wp:positionV relativeFrom="paragraph">
                  <wp:posOffset>5715</wp:posOffset>
                </wp:positionV>
                <wp:extent cx="303530" cy="302260"/>
                <wp:effectExtent l="0" t="0" r="1270" b="2540"/>
                <wp:wrapThrough wrapText="bothSides">
                  <wp:wrapPolygon edited="0">
                    <wp:start x="2711" y="0"/>
                    <wp:lineTo x="0" y="4084"/>
                    <wp:lineTo x="0" y="16336"/>
                    <wp:lineTo x="2711" y="20420"/>
                    <wp:lineTo x="17623" y="20420"/>
                    <wp:lineTo x="20335" y="17697"/>
                    <wp:lineTo x="20335" y="4084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226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577B1" id="Grouper 52" o:spid="_x0000_s1026" style="position:absolute;margin-left:-38.95pt;margin-top:.45pt;width:23.9pt;height:23.8pt;z-index:251778048;mso-position-horizontal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">
                <v:oval id="Ellipse 45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" fillcolor="#00aeac" stroked="f"/>
                <v:shape id="Image 4" o:spid="_x0000_s1028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21" o:title="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14D79A51" wp14:editId="2E47E321">
                <wp:simplePos x="0" y="0"/>
                <wp:positionH relativeFrom="column">
                  <wp:posOffset>3159125</wp:posOffset>
                </wp:positionH>
                <wp:positionV relativeFrom="paragraph">
                  <wp:posOffset>5715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811B2E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Hobbies and </w:t>
                              </w:r>
                              <w:proofErr w:type="spellStart"/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79A51" id="Grouper 30" o:spid="_x0000_s1050" style="position:absolute;margin-left:248.75pt;margin-top:.45pt;width:188.45pt;height:29.75pt;z-index:251584512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IrKQQAAJkPAAAOAAAAZHJzL2Uyb0RvYy54bWzsV9tu2zgQfV+g/0Do3bGusSVEKVSnDhYI&#10;2qBJUWDfaIqShZVILUnHThf7P/sf+2MdkhJjuMmm8GJbtKgfZF5mSM5wzsz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">
                <v:group id="Grouper 31" o:spid="_x0000_s1051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2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XH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IypJcfBAAAA2wAAAA8AAAAA&#10;AAAAAAAAAAAABwIAAGRycy9kb3ducmV2LnhtbFBLBQYAAAAAAwADALcAAAD1AgAAAAA=&#10;" filled="f" stroked="f"/>
                  <v:shape id="Triangle isocèle 33" o:spid="_x0000_s1053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" filled="f" stroked="f"/>
                </v:group>
                <v:shape id="Zone de texte 34" o:spid="_x0000_s1054" type="#_x0000_t202" style="position:absolute;left:431;top:-209;width:2293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e6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BxYp7rEAAAA2wAAAA8A&#10;AAAAAAAAAAAAAAAABwIAAGRycy9kb3ducmV2LnhtbFBLBQYAAAAAAwADALcAAAD4AgAAAAA=&#10;" filled="f" stroked="f">
                  <v:textbox inset="0,0,0,0">
                    <w:txbxContent>
                      <w:p w:rsidR="00945931" w:rsidRPr="00F0059B" w:rsidRDefault="00811B2E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Hobbies and </w:t>
                        </w:r>
                        <w:proofErr w:type="spellStart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16E12A54" wp14:editId="57219AFA">
                <wp:simplePos x="0" y="0"/>
                <wp:positionH relativeFrom="column">
                  <wp:posOffset>2755265</wp:posOffset>
                </wp:positionH>
                <wp:positionV relativeFrom="paragraph">
                  <wp:posOffset>12700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DD05B7" id="Grouper 51" o:spid="_x0000_s1026" style="position:absolute;margin-left:216.95pt;margin-top:1pt;width:23.9pt;height:23.9pt;z-index:251834368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">
                <v:oval id="Ellipse 48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" fillcolor="#00aeac" stroked="f"/>
                <v:shape id="Image 5" o:spid="_x0000_s1028" type="#_x0000_t75" style="position:absolute;left:56515;top:74993;width:200025;height:144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3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434715" wp14:editId="130AB770">
                <wp:simplePos x="0" y="0"/>
                <wp:positionH relativeFrom="column">
                  <wp:posOffset>3068320</wp:posOffset>
                </wp:positionH>
                <wp:positionV relativeFrom="paragraph">
                  <wp:posOffset>478155</wp:posOffset>
                </wp:positionV>
                <wp:extent cx="2908300" cy="1504950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A92B6E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SPORT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Default="004B6A8D" w:rsidP="00AA6C1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Paintball 4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years</w:t>
                            </w:r>
                            <w:proofErr w:type="spellEnd"/>
                          </w:p>
                          <w:p w:rsidR="008519F5" w:rsidRDefault="008519F5" w:rsidP="00AA6C1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8519F5" w:rsidRDefault="00423259" w:rsidP="00AA6C16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7ème art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:rsidR="00423259" w:rsidRDefault="004B6A8D" w:rsidP="00AA6C1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movies</w:t>
                            </w:r>
                            <w:proofErr w:type="spellEnd"/>
                          </w:p>
                          <w:p w:rsidR="008519F5" w:rsidRPr="00423259" w:rsidRDefault="008519F5" w:rsidP="00AA6C1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423259" w:rsidRDefault="004B6A8D" w:rsidP="00AA6C16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Travel</w:t>
                            </w:r>
                            <w:r w:rsidR="00423259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3259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:rsidR="00423259" w:rsidRPr="00423259" w:rsidRDefault="004B6A8D" w:rsidP="00AA6C1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Discover new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landscape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4715" id="Zone de texte 38" o:spid="_x0000_s1055" type="#_x0000_t202" style="position:absolute;margin-left:241.6pt;margin-top:37.65pt;width:229pt;height:11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" filled="f" stroked="f">
                <v:textbox>
                  <w:txbxContent>
                    <w:p w:rsidR="00945931" w:rsidRPr="00A92B6E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SPORT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Default="004B6A8D" w:rsidP="00AA6C1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Paintball 4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years</w:t>
                      </w:r>
                      <w:proofErr w:type="spellEnd"/>
                    </w:p>
                    <w:p w:rsidR="008519F5" w:rsidRDefault="008519F5" w:rsidP="00AA6C1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8519F5" w:rsidRDefault="00423259" w:rsidP="00AA6C16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7ème art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:rsidR="00423259" w:rsidRDefault="004B6A8D" w:rsidP="00AA6C1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All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movies</w:t>
                      </w:r>
                      <w:proofErr w:type="spellEnd"/>
                    </w:p>
                    <w:p w:rsidR="008519F5" w:rsidRPr="00423259" w:rsidRDefault="008519F5" w:rsidP="00AA6C1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423259" w:rsidRDefault="004B6A8D" w:rsidP="00AA6C16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Travel</w:t>
                      </w:r>
                      <w:r w:rsidR="00423259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23259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:rsidR="00423259" w:rsidRPr="00423259" w:rsidRDefault="004B6A8D" w:rsidP="00AA6C1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Discover new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landscape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4D55" w:rsidRDefault="004B6A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C101E" wp14:editId="3E730CDD">
                <wp:simplePos x="0" y="0"/>
                <wp:positionH relativeFrom="column">
                  <wp:posOffset>-185420</wp:posOffset>
                </wp:positionH>
                <wp:positionV relativeFrom="paragraph">
                  <wp:posOffset>130810</wp:posOffset>
                </wp:positionV>
                <wp:extent cx="2476500" cy="397192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DE" w:rsidRPr="00844938" w:rsidRDefault="00F31FDE" w:rsidP="00F31FD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84493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INFORMATIQUE</w:t>
                            </w:r>
                            <w:r w:rsidRPr="0084493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493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84493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F31FDE" w:rsidRPr="00844938" w:rsidRDefault="00F31FDE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493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F31FDE" w:rsidRPr="00844938" w:rsidRDefault="00F31FDE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493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HTML5/CSS3</w:t>
                            </w:r>
                          </w:p>
                          <w:p w:rsidR="00820B88" w:rsidRPr="00844938" w:rsidRDefault="00820B88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493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F31FDE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Symfony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JAV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jQuery</w:t>
                            </w:r>
                            <w:proofErr w:type="gramEnd"/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Blender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3D</w:t>
                            </w:r>
                          </w:p>
                          <w:p w:rsidR="0014373D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Ionic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framework</w:t>
                            </w:r>
                            <w:proofErr w:type="spellEnd"/>
                          </w:p>
                          <w:p w:rsidR="0014373D" w:rsidRPr="00545A16" w:rsidRDefault="0014373D" w:rsidP="00F31FD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F31FDE" w:rsidRPr="00545A16" w:rsidRDefault="00F31FDE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:rsidR="00945931" w:rsidRPr="00545A16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545A16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ANGLAIS</w:t>
                            </w:r>
                            <w:r w:rsidRPr="00545A16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45A16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545A16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Default="004B6A8D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701C5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B1</w:t>
                            </w:r>
                          </w:p>
                          <w:p w:rsidR="00701C55" w:rsidRDefault="00701C55" w:rsidP="00701C5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ESPAGNOL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701C5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</w:p>
                          <w:p w:rsidR="00701C55" w:rsidRDefault="004B6A8D" w:rsidP="00701C5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Level</w:t>
                            </w:r>
                            <w:proofErr w:type="spellEnd"/>
                            <w:r w:rsidR="00423259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 xml:space="preserve"> B2</w:t>
                            </w:r>
                          </w:p>
                          <w:p w:rsidR="00423259" w:rsidRPr="00A92B6E" w:rsidRDefault="00423259" w:rsidP="004232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CREOLE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701C55" w:rsidRPr="00701C55" w:rsidRDefault="004B6A8D" w:rsidP="00F31FD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Fluently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101E" id="Zone de texte 37" o:spid="_x0000_s1056" type="#_x0000_t202" style="position:absolute;margin-left:-14.6pt;margin-top:10.3pt;width:195pt;height:3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" filled="f" stroked="f">
                <v:textbox>
                  <w:txbxContent>
                    <w:p w:rsidR="00F31FDE" w:rsidRPr="00844938" w:rsidRDefault="00F31FDE" w:rsidP="00F31FD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84493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INFORMATIQUE</w:t>
                      </w:r>
                      <w:r w:rsidRPr="0084493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493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84493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F31FDE" w:rsidRPr="00844938" w:rsidRDefault="00F31FDE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844938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  <w:p w:rsidR="00F31FDE" w:rsidRPr="00844938" w:rsidRDefault="00F31FDE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844938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HTML5/CSS3</w:t>
                      </w:r>
                    </w:p>
                    <w:p w:rsidR="00820B88" w:rsidRPr="00844938" w:rsidRDefault="00820B88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844938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SQL</w:t>
                      </w:r>
                    </w:p>
                    <w:p w:rsidR="00F31FDE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Symfony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C#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JAV</w:t>
                      </w:r>
                      <w:bookmarkStart w:id="1" w:name="_GoBack"/>
                      <w:bookmarkEnd w:id="1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C++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jQuery</w:t>
                      </w:r>
                      <w:proofErr w:type="gramEnd"/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AJAX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Blender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Unity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3D</w:t>
                      </w:r>
                    </w:p>
                    <w:p w:rsidR="0014373D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Ionic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framework</w:t>
                      </w:r>
                      <w:proofErr w:type="spellEnd"/>
                    </w:p>
                    <w:p w:rsidR="0014373D" w:rsidRPr="00545A16" w:rsidRDefault="0014373D" w:rsidP="00F31FD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AngularJS</w:t>
                      </w:r>
                    </w:p>
                    <w:p w:rsidR="00F31FDE" w:rsidRPr="00545A16" w:rsidRDefault="00F31FDE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</w:p>
                    <w:p w:rsidR="00945931" w:rsidRPr="00545A16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545A16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ANGLAIS</w:t>
                      </w:r>
                      <w:r w:rsidRPr="00545A16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45A16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545A16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Default="004B6A8D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Level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701C55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B1</w:t>
                      </w:r>
                    </w:p>
                    <w:p w:rsidR="00701C55" w:rsidRDefault="00701C55" w:rsidP="00701C55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ESPAGNOL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701C55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 xml:space="preserve"> </w:t>
                      </w:r>
                    </w:p>
                    <w:p w:rsidR="00701C55" w:rsidRDefault="004B6A8D" w:rsidP="00701C55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Level</w:t>
                      </w:r>
                      <w:proofErr w:type="spellEnd"/>
                      <w:r w:rsidR="00423259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 xml:space="preserve"> B2</w:t>
                      </w:r>
                    </w:p>
                    <w:p w:rsidR="00423259" w:rsidRPr="00A92B6E" w:rsidRDefault="00423259" w:rsidP="004232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CREOLE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701C55" w:rsidRPr="00701C55" w:rsidRDefault="004B6A8D" w:rsidP="00F31FDE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Fluently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B2E" w:rsidRDefault="00811B2E"/>
    <w:sectPr w:rsidR="00811B2E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9CD" w:rsidRDefault="002329CD" w:rsidP="00F07227">
      <w:r>
        <w:separator/>
      </w:r>
    </w:p>
  </w:endnote>
  <w:endnote w:type="continuationSeparator" w:id="0">
    <w:p w:rsidR="002329CD" w:rsidRDefault="002329CD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9CD" w:rsidRDefault="002329CD" w:rsidP="00F07227">
      <w:r>
        <w:separator/>
      </w:r>
    </w:p>
  </w:footnote>
  <w:footnote w:type="continuationSeparator" w:id="0">
    <w:p w:rsidR="002329CD" w:rsidRDefault="002329CD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55"/>
    <w:rsid w:val="0001049D"/>
    <w:rsid w:val="00064EEF"/>
    <w:rsid w:val="000A6FBF"/>
    <w:rsid w:val="0014373D"/>
    <w:rsid w:val="001B15C9"/>
    <w:rsid w:val="001B55A0"/>
    <w:rsid w:val="001D006E"/>
    <w:rsid w:val="001E0455"/>
    <w:rsid w:val="002329CD"/>
    <w:rsid w:val="00253528"/>
    <w:rsid w:val="00287051"/>
    <w:rsid w:val="002979AF"/>
    <w:rsid w:val="002F1A6B"/>
    <w:rsid w:val="002F7A99"/>
    <w:rsid w:val="00303944"/>
    <w:rsid w:val="003441EC"/>
    <w:rsid w:val="00381B36"/>
    <w:rsid w:val="003C460D"/>
    <w:rsid w:val="003E495A"/>
    <w:rsid w:val="00414D55"/>
    <w:rsid w:val="00423259"/>
    <w:rsid w:val="0043288E"/>
    <w:rsid w:val="00440617"/>
    <w:rsid w:val="00446CB6"/>
    <w:rsid w:val="004B6A8D"/>
    <w:rsid w:val="004F081D"/>
    <w:rsid w:val="00500679"/>
    <w:rsid w:val="00507FCA"/>
    <w:rsid w:val="00544A25"/>
    <w:rsid w:val="00545A16"/>
    <w:rsid w:val="005B2905"/>
    <w:rsid w:val="00626E69"/>
    <w:rsid w:val="00650177"/>
    <w:rsid w:val="00695633"/>
    <w:rsid w:val="006F6175"/>
    <w:rsid w:val="00701C55"/>
    <w:rsid w:val="00753AC4"/>
    <w:rsid w:val="00760233"/>
    <w:rsid w:val="0076155B"/>
    <w:rsid w:val="007A6B8C"/>
    <w:rsid w:val="00811B2E"/>
    <w:rsid w:val="00817A8B"/>
    <w:rsid w:val="00820B88"/>
    <w:rsid w:val="008424FA"/>
    <w:rsid w:val="00844938"/>
    <w:rsid w:val="00850445"/>
    <w:rsid w:val="008519F5"/>
    <w:rsid w:val="00885F79"/>
    <w:rsid w:val="008B248E"/>
    <w:rsid w:val="008B333B"/>
    <w:rsid w:val="00905EFB"/>
    <w:rsid w:val="00931E07"/>
    <w:rsid w:val="00931E46"/>
    <w:rsid w:val="00934212"/>
    <w:rsid w:val="00945931"/>
    <w:rsid w:val="00A10333"/>
    <w:rsid w:val="00A12E36"/>
    <w:rsid w:val="00A92B6E"/>
    <w:rsid w:val="00AA6C16"/>
    <w:rsid w:val="00AC309A"/>
    <w:rsid w:val="00AF7C19"/>
    <w:rsid w:val="00B00990"/>
    <w:rsid w:val="00B10330"/>
    <w:rsid w:val="00BB5655"/>
    <w:rsid w:val="00BB6C9E"/>
    <w:rsid w:val="00BC15FE"/>
    <w:rsid w:val="00BC5ADF"/>
    <w:rsid w:val="00C665CF"/>
    <w:rsid w:val="00CE06E8"/>
    <w:rsid w:val="00D171C4"/>
    <w:rsid w:val="00D82C95"/>
    <w:rsid w:val="00D873DD"/>
    <w:rsid w:val="00E1261A"/>
    <w:rsid w:val="00F0059B"/>
    <w:rsid w:val="00F07227"/>
    <w:rsid w:val="00F31FDE"/>
    <w:rsid w:val="00F93E26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60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  <w:style w:type="paragraph" w:styleId="Lgende">
    <w:name w:val="caption"/>
    <w:basedOn w:val="Normal"/>
    <w:next w:val="Normal"/>
    <w:uiPriority w:val="35"/>
    <w:unhideWhenUsed/>
    <w:qFormat/>
    <w:rsid w:val="003E495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s_n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FDC74-821A-4E0E-86D5-66EB7317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2016-01-26T12:34:00Z</dcterms:created>
  <dcterms:modified xsi:type="dcterms:W3CDTF">2017-12-09T16:09:00Z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